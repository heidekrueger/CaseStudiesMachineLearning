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2C" w:rsidRDefault="006A5929">
      <w:pPr>
        <w:pStyle w:val="Title"/>
      </w:pPr>
      <w:sdt>
        <w:sdtPr>
          <w:id w:val="745540532"/>
          <w:placeholder>
            <w:docPart w:val="BAA2E258138340E5A1F4AABC10DEDCCA"/>
          </w:placeholder>
          <w15:appearance w15:val="hidden"/>
        </w:sdtPr>
        <w:sdtEndPr/>
        <w:sdtContent>
          <w:proofErr w:type="gramStart"/>
          <w:r w:rsidR="00F540E0">
            <w:t>2</w:t>
          </w:r>
          <w:r w:rsidR="00F540E0" w:rsidRPr="00F540E0">
            <w:rPr>
              <w:vertAlign w:val="superscript"/>
            </w:rPr>
            <w:t>nd</w:t>
          </w:r>
          <w:r w:rsidR="00F540E0">
            <w:t xml:space="preserve"> </w:t>
          </w:r>
          <w:r w:rsidR="00822752">
            <w:t xml:space="preserve"> Meeting</w:t>
          </w:r>
          <w:proofErr w:type="gramEnd"/>
          <w:r w:rsidR="00822752">
            <w:t xml:space="preserve">, </w:t>
          </w:r>
          <w:r w:rsidR="00F540E0">
            <w:t>Wednesday</w:t>
          </w:r>
          <w:r w:rsidR="00822752">
            <w:t xml:space="preserve"> 2</w:t>
          </w:r>
          <w:r w:rsidR="00F540E0">
            <w:t>2</w:t>
          </w:r>
          <w:r w:rsidR="00822752">
            <w:t>/4/15</w:t>
          </w:r>
        </w:sdtContent>
      </w:sdt>
      <w:r>
        <w:t xml:space="preserve"> |MINUTES</w:t>
      </w:r>
    </w:p>
    <w:p w:rsidR="00F97C2C" w:rsidRDefault="00822752">
      <w:pPr>
        <w:pStyle w:val="Subtitle"/>
      </w:pPr>
      <w:r>
        <w:t>Meeting Date</w:t>
      </w:r>
      <w:r w:rsidR="006A5929">
        <w:t xml:space="preserve">| time </w:t>
      </w:r>
      <w:r>
        <w:rPr>
          <w:rStyle w:val="SubtleEmphasis"/>
        </w:rPr>
        <w:t>20/4/15 1</w:t>
      </w:r>
      <w:r w:rsidR="00F540E0">
        <w:rPr>
          <w:rStyle w:val="SubtleEmphasis"/>
        </w:rPr>
        <w:t>6</w:t>
      </w:r>
      <w:r>
        <w:rPr>
          <w:rStyle w:val="SubtleEmphasis"/>
        </w:rPr>
        <w:t>:00-</w:t>
      </w:r>
      <w:r w:rsidR="00F540E0">
        <w:rPr>
          <w:rStyle w:val="SubtleEmphasis"/>
        </w:rPr>
        <w:t>20</w:t>
      </w:r>
      <w:r>
        <w:rPr>
          <w:rStyle w:val="SubtleEmphasis"/>
        </w:rPr>
        <w:t>:00</w:t>
      </w:r>
      <w:r w:rsidR="006A5929"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E99DF58AB16C4BA498B3103FEDB3B14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540E0">
            <w:rPr>
              <w:rStyle w:val="SubtleEmphasis"/>
            </w:rPr>
            <w:t>MI Library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F97C2C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F97C2C">
              <w:tc>
                <w:tcPr>
                  <w:tcW w:w="2311" w:type="dxa"/>
                  <w:tcBorders>
                    <w:left w:val="nil"/>
                  </w:tcBorders>
                </w:tcPr>
                <w:p w:rsidR="00F97C2C" w:rsidRDefault="006A5929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FF1EE44F8D64383B3DEFEE710E20FBE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F97C2C" w:rsidRDefault="00822752" w:rsidP="00822752">
                      <w:pPr>
                        <w:spacing w:after="0"/>
                      </w:pPr>
                      <w:r>
                        <w:t>n/a</w:t>
                      </w:r>
                    </w:p>
                  </w:tc>
                </w:sdtContent>
              </w:sdt>
            </w:tr>
            <w:tr w:rsidR="00F97C2C">
              <w:tc>
                <w:tcPr>
                  <w:tcW w:w="2311" w:type="dxa"/>
                  <w:tcBorders>
                    <w:left w:val="nil"/>
                  </w:tcBorders>
                </w:tcPr>
                <w:p w:rsidR="00F97C2C" w:rsidRDefault="006A5929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204675B372848C6ABD354D8257C8759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F97C2C" w:rsidRDefault="00F540E0" w:rsidP="00F540E0">
                      <w:pPr>
                        <w:spacing w:after="0"/>
                      </w:pPr>
                      <w:r>
                        <w:t>Working Meeting</w:t>
                      </w:r>
                    </w:p>
                  </w:tc>
                </w:sdtContent>
              </w:sdt>
            </w:tr>
            <w:tr w:rsidR="00F97C2C">
              <w:tc>
                <w:tcPr>
                  <w:tcW w:w="2311" w:type="dxa"/>
                  <w:tcBorders>
                    <w:left w:val="nil"/>
                  </w:tcBorders>
                </w:tcPr>
                <w:p w:rsidR="00F97C2C" w:rsidRDefault="006A5929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4FF1EE44F8D64383B3DEFEE710E20FBE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F97C2C" w:rsidRDefault="00822752" w:rsidP="00822752">
                      <w:pPr>
                        <w:spacing w:after="0"/>
                      </w:pPr>
                      <w:r>
                        <w:t>n/a</w:t>
                      </w:r>
                    </w:p>
                  </w:tc>
                </w:sdtContent>
              </w:sdt>
            </w:tr>
            <w:tr w:rsidR="00F97C2C">
              <w:tc>
                <w:tcPr>
                  <w:tcW w:w="2311" w:type="dxa"/>
                  <w:tcBorders>
                    <w:left w:val="nil"/>
                  </w:tcBorders>
                </w:tcPr>
                <w:p w:rsidR="00F97C2C" w:rsidRDefault="006A5929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4FF1EE44F8D64383B3DEFEE710E20FBE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F97C2C" w:rsidRDefault="00822752" w:rsidP="00822752">
                      <w:pPr>
                        <w:spacing w:after="0"/>
                      </w:pPr>
                      <w:r>
                        <w:t>Stefan</w:t>
                      </w:r>
                      <w:r w:rsidR="00F540E0">
                        <w:t>, Fin</w:t>
                      </w:r>
                    </w:p>
                  </w:tc>
                </w:sdtContent>
              </w:sdt>
            </w:tr>
            <w:tr w:rsidR="00F97C2C">
              <w:tc>
                <w:tcPr>
                  <w:tcW w:w="2311" w:type="dxa"/>
                  <w:tcBorders>
                    <w:left w:val="nil"/>
                  </w:tcBorders>
                </w:tcPr>
                <w:p w:rsidR="00F97C2C" w:rsidRDefault="006A5929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4FF1EE44F8D64383B3DEFEE710E20FBE"/>
                    </w:placeholder>
                    <w15:appearance w15:val="hidden"/>
                  </w:sdtPr>
                  <w:sdtEndPr/>
                  <w:sdtContent>
                    <w:p w:rsidR="00F97C2C" w:rsidRDefault="00822752" w:rsidP="00822752">
                      <w:pPr>
                        <w:spacing w:after="0"/>
                      </w:pPr>
                      <w:r>
                        <w:t>n/a</w:t>
                      </w:r>
                    </w:p>
                  </w:sdtContent>
                </w:sdt>
              </w:tc>
            </w:tr>
          </w:tbl>
          <w:p w:rsidR="00F97C2C" w:rsidRDefault="00F97C2C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F97C2C">
              <w:tc>
                <w:tcPr>
                  <w:tcW w:w="5361" w:type="dxa"/>
                </w:tcPr>
                <w:p w:rsidR="00F97C2C" w:rsidRDefault="006A5929">
                  <w:pPr>
                    <w:spacing w:after="0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B27AB6C8DB5B44A080A4443399B3374C"/>
                    </w:placeholder>
                    <w15:appearance w15:val="hidden"/>
                  </w:sdtPr>
                  <w:sdtEndPr/>
                  <w:sdtContent>
                    <w:p w:rsidR="00822752" w:rsidRDefault="00822752" w:rsidP="00822752">
                      <w:pPr>
                        <w:spacing w:after="0"/>
                      </w:pPr>
                      <w:r>
                        <w:t xml:space="preserve">Roland, Stan, </w:t>
                      </w:r>
                      <w:proofErr w:type="spellStart"/>
                      <w:r>
                        <w:t>Jakob</w:t>
                      </w:r>
                      <w:proofErr w:type="spellEnd"/>
                      <w:r>
                        <w:t>, Stefan, Fin</w:t>
                      </w:r>
                    </w:p>
                    <w:p w:rsidR="00F97C2C" w:rsidRDefault="006A5929" w:rsidP="00822752">
                      <w:pPr>
                        <w:spacing w:after="0"/>
                      </w:pPr>
                    </w:p>
                  </w:sdtContent>
                </w:sdt>
              </w:tc>
            </w:tr>
          </w:tbl>
          <w:p w:rsidR="00F97C2C" w:rsidRDefault="00F97C2C">
            <w:pPr>
              <w:spacing w:after="0"/>
            </w:pPr>
          </w:p>
        </w:tc>
      </w:tr>
    </w:tbl>
    <w:p w:rsidR="00F97C2C" w:rsidRDefault="006A5929">
      <w:pPr>
        <w:pStyle w:val="Heading1"/>
      </w:pPr>
      <w:r>
        <w:t>Agenda topics</w:t>
      </w:r>
    </w:p>
    <w:p w:rsidR="00F97C2C" w:rsidRDefault="006A5929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2E9D8C64A4B54BE69F1356F38995947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15DB4">
            <w:rPr>
              <w:rStyle w:val="SubtleEmphasis"/>
            </w:rPr>
            <w:t>15 min</w:t>
          </w:r>
        </w:sdtContent>
      </w:sdt>
      <w:r>
        <w:t xml:space="preserve"> | Agenda topic </w:t>
      </w:r>
      <w:sdt>
        <w:sdtPr>
          <w:rPr>
            <w:rStyle w:val="SubtleEmphasis"/>
            <w:b/>
          </w:rPr>
          <w:id w:val="-1834833282"/>
          <w:placeholder>
            <w:docPart w:val="28203EF9FDE24FC28F0F78162E9447C7"/>
          </w:placeholder>
          <w15:appearance w15:val="hidden"/>
        </w:sdtPr>
        <w:sdtEndPr>
          <w:rPr>
            <w:rStyle w:val="DefaultParagraphFont"/>
            <w:b w:val="0"/>
            <w:i w:val="0"/>
            <w:iCs w:val="0"/>
            <w:color w:val="9F2936" w:themeColor="accent2"/>
          </w:rPr>
        </w:sdtEndPr>
        <w:sdtContent>
          <w:r w:rsidR="00F540E0">
            <w:rPr>
              <w:rStyle w:val="SubtleEmphasis"/>
              <w:b/>
            </w:rPr>
            <w:t>Dataset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F8A90CA7502047C8BE8F7E584B68C1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540E0">
            <w:rPr>
              <w:rStyle w:val="SubtleEmphasis"/>
            </w:rPr>
            <w:t>Stefan</w:t>
          </w:r>
        </w:sdtContent>
      </w:sdt>
    </w:p>
    <w:p w:rsidR="00F97C2C" w:rsidRDefault="006A5929">
      <w:r w:rsidRPr="00822752">
        <w:rPr>
          <w:b/>
        </w:rPr>
        <w:t>Discussion</w:t>
      </w:r>
      <w:r>
        <w:t xml:space="preserve"> </w:t>
      </w:r>
      <w:sdt>
        <w:sdtPr>
          <w:id w:val="983351720"/>
          <w:placeholder>
            <w:docPart w:val="7E71FBA382934E99B0AB633297EF4BDB"/>
          </w:placeholder>
          <w15:appearance w15:val="hidden"/>
        </w:sdtPr>
        <w:sdtEndPr/>
        <w:sdtContent>
          <w:r w:rsidR="00F540E0">
            <w:t>Face datasets that are publicly available</w:t>
          </w:r>
          <w:r w:rsidR="00DD6C6D">
            <w:t xml:space="preserve"> are not as large as we would like. Bigger data set cost money and are usually limited to faces from a few hundred individuals</w:t>
          </w:r>
        </w:sdtContent>
      </w:sdt>
    </w:p>
    <w:p w:rsidR="00F97C2C" w:rsidRDefault="006A5929">
      <w:r w:rsidRPr="00822752">
        <w:rPr>
          <w:b/>
        </w:rPr>
        <w:t>Conclusion</w:t>
      </w:r>
      <w:r>
        <w:t xml:space="preserve"> </w:t>
      </w:r>
      <w:sdt>
        <w:sdtPr>
          <w:id w:val="-1232158815"/>
          <w:placeholder>
            <w:docPart w:val="3CD4EA20D38646718A54089A4A72D0F8"/>
          </w:placeholder>
          <w15:appearance w15:val="hidden"/>
        </w:sdtPr>
        <w:sdtEndPr/>
        <w:sdtContent>
          <w:r w:rsidR="00DD6C6D">
            <w:t>The “Labeled Faces in the Wild” dataset will be used for now to create proof of concept and booth. We might ditch this dataset and chose a different application in the second half of the semester, when we want to seriously test different methods on big data.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F97C2C">
        <w:trPr>
          <w:tblHeader/>
        </w:trPr>
        <w:tc>
          <w:tcPr>
            <w:tcW w:w="6300" w:type="dxa"/>
          </w:tcPr>
          <w:p w:rsidR="00F97C2C" w:rsidRDefault="006A5929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F97C2C" w:rsidRDefault="006A5929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F97C2C" w:rsidRDefault="006A5929">
            <w:pPr>
              <w:pStyle w:val="Heading2"/>
              <w:spacing w:after="0"/>
            </w:pPr>
            <w:r>
              <w:t>Deadline</w:t>
            </w:r>
          </w:p>
        </w:tc>
      </w:tr>
      <w:tr w:rsidR="00F97C2C">
        <w:sdt>
          <w:sdtPr>
            <w:id w:val="-2051980392"/>
            <w:placeholder>
              <w:docPart w:val="94B0B3B85C084BEBB3E042972A6058F9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:rsidR="00F97C2C" w:rsidRDefault="00DD6C6D" w:rsidP="00DD6C6D">
                <w:pPr>
                  <w:spacing w:after="0"/>
                </w:pPr>
                <w:r>
                  <w:t>Preprocess dataset for further use</w:t>
                </w:r>
              </w:p>
            </w:tc>
          </w:sdtContent>
        </w:sdt>
        <w:sdt>
          <w:sdtPr>
            <w:id w:val="1861236787"/>
            <w:placeholder>
              <w:docPart w:val="D5DC17D8C73048DBB1585859C3DFF0C8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F97C2C" w:rsidRDefault="005D71C1" w:rsidP="005D71C1">
                <w:pPr>
                  <w:spacing w:after="0"/>
                </w:pPr>
                <w:r>
                  <w:t>Stefan</w:t>
                </w:r>
              </w:p>
            </w:tc>
          </w:sdtContent>
        </w:sdt>
        <w:tc>
          <w:tcPr>
            <w:tcW w:w="2250" w:type="dxa"/>
          </w:tcPr>
          <w:p w:rsidR="00F97C2C" w:rsidRDefault="005D71C1" w:rsidP="005D71C1">
            <w:pPr>
              <w:tabs>
                <w:tab w:val="center" w:pos="1161"/>
              </w:tabs>
              <w:spacing w:after="0"/>
              <w:ind w:left="0"/>
            </w:pPr>
            <w:r>
              <w:t>Jour Fixe, Mon 27/4</w:t>
            </w:r>
            <w:r w:rsidR="00DD6C6D">
              <w:t xml:space="preserve"> (?)</w:t>
            </w:r>
          </w:p>
        </w:tc>
      </w:tr>
      <w:tr w:rsidR="00F97C2C">
        <w:sdt>
          <w:sdtPr>
            <w:id w:val="1997984982"/>
            <w:placeholder>
              <w:docPart w:val="94B0B3B85C084BEBB3E042972A6058F9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:rsidR="00F97C2C" w:rsidRDefault="00DD6C6D" w:rsidP="00DD6C6D">
                <w:pPr>
                  <w:spacing w:after="0"/>
                </w:pPr>
                <w:r>
                  <w:t>Ask at the chair of ML/CV whether they have access to one of the non-free datasets</w:t>
                </w:r>
              </w:p>
            </w:tc>
          </w:sdtContent>
        </w:sdt>
        <w:sdt>
          <w:sdtPr>
            <w:id w:val="2122103617"/>
            <w:placeholder>
              <w:docPart w:val="D5DC17D8C73048DBB1585859C3DFF0C8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F97C2C" w:rsidRDefault="00DD6C6D" w:rsidP="00DD6C6D">
                <w:pPr>
                  <w:spacing w:after="0"/>
                </w:pPr>
                <w:r>
                  <w:t>Stefan, Stan (??)</w:t>
                </w:r>
              </w:p>
            </w:tc>
          </w:sdtContent>
        </w:sdt>
        <w:tc>
          <w:tcPr>
            <w:tcW w:w="2250" w:type="dxa"/>
          </w:tcPr>
          <w:p w:rsidR="00F97C2C" w:rsidRDefault="00DD6C6D" w:rsidP="005D71C1">
            <w:pPr>
              <w:spacing w:after="0"/>
              <w:ind w:left="0"/>
            </w:pPr>
            <w:r>
              <w:t>-/-</w:t>
            </w:r>
          </w:p>
        </w:tc>
      </w:tr>
    </w:tbl>
    <w:p w:rsidR="00F97C2C" w:rsidRDefault="006A5929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1825570311"/>
          <w:placeholder>
            <w:docPart w:val="2E9D8C64A4B54BE69F1356F38995947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F15DB4">
            <w:rPr>
              <w:rStyle w:val="SubtleEmphasis"/>
            </w:rPr>
            <w:t>5 min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55380706"/>
          <w:placeholder>
            <w:docPart w:val="28203EF9FDE24FC28F0F78162E9447C7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DD6C6D">
            <w:rPr>
              <w:rStyle w:val="SubtleEmphasis"/>
              <w:b/>
            </w:rPr>
            <w:t xml:space="preserve">Planning, Meeting minutes 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396180210"/>
          <w:placeholder>
            <w:docPart w:val="F8A90CA7502047C8BE8F7E584B68C1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proofErr w:type="gramStart"/>
          <w:r w:rsidR="005D71C1">
            <w:rPr>
              <w:rStyle w:val="SubtleEmphasis"/>
            </w:rPr>
            <w:t>n/a</w:t>
          </w:r>
          <w:proofErr w:type="gramEnd"/>
        </w:sdtContent>
      </w:sdt>
    </w:p>
    <w:p w:rsidR="00F97C2C" w:rsidRDefault="006A5929">
      <w:r w:rsidRPr="005D71C1">
        <w:rPr>
          <w:b/>
        </w:rPr>
        <w:t>Discussion</w:t>
      </w:r>
      <w:r>
        <w:t xml:space="preserve"> </w:t>
      </w:r>
      <w:sdt>
        <w:sdtPr>
          <w:id w:val="-1280257872"/>
          <w:placeholder>
            <w:docPart w:val="7E71FBA382934E99B0AB633297EF4BDB"/>
          </w:placeholder>
          <w15:appearance w15:val="hidden"/>
        </w:sdtPr>
        <w:sdtEndPr/>
        <w:sdtContent>
          <w:r w:rsidR="00F15DB4">
            <w:t xml:space="preserve">We need to be able to provide meeting minutes and times worked of each member. Stefan proposes using </w:t>
          </w:r>
          <w:proofErr w:type="spellStart"/>
          <w:r w:rsidR="00F15DB4">
            <w:t>burndown</w:t>
          </w:r>
          <w:proofErr w:type="spellEnd"/>
          <w:r w:rsidR="00F15DB4">
            <w:t xml:space="preserve"> charts. Reactions are mixed. Stan proposes using a </w:t>
          </w:r>
          <w:proofErr w:type="spellStart"/>
          <w:r w:rsidR="00F15DB4">
            <w:t>colorscheme</w:t>
          </w:r>
          <w:proofErr w:type="spellEnd"/>
          <w:r w:rsidR="00F15DB4">
            <w:t xml:space="preserve"> of “</w:t>
          </w:r>
          <w:proofErr w:type="spellStart"/>
          <w:r w:rsidR="00F15DB4">
            <w:t>todo</w:t>
          </w:r>
          <w:proofErr w:type="spellEnd"/>
          <w:r w:rsidR="00F15DB4">
            <w:t>”, “in progress”, “done” in the Project Schedule.</w:t>
          </w:r>
        </w:sdtContent>
      </w:sdt>
    </w:p>
    <w:p w:rsidR="00F97C2C" w:rsidRDefault="006A5929">
      <w:r w:rsidRPr="005D71C1">
        <w:rPr>
          <w:b/>
        </w:rPr>
        <w:t>Conclusion</w:t>
      </w:r>
      <w:r>
        <w:t xml:space="preserve"> </w:t>
      </w:r>
      <w:r w:rsidR="00F15DB4">
        <w:t>see below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F97C2C">
        <w:trPr>
          <w:tblHeader/>
        </w:trPr>
        <w:tc>
          <w:tcPr>
            <w:tcW w:w="6300" w:type="dxa"/>
          </w:tcPr>
          <w:p w:rsidR="00F97C2C" w:rsidRDefault="006A5929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F97C2C" w:rsidRDefault="006A5929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F97C2C" w:rsidRDefault="006A5929">
            <w:pPr>
              <w:pStyle w:val="Heading2"/>
              <w:spacing w:after="0"/>
            </w:pPr>
            <w:r>
              <w:t>Deadline</w:t>
            </w:r>
          </w:p>
        </w:tc>
      </w:tr>
      <w:tr w:rsidR="00F97C2C">
        <w:sdt>
          <w:sdtPr>
            <w:id w:val="-1863120503"/>
            <w:placeholder>
              <w:docPart w:val="94B0B3B85C084BEBB3E042972A6058F9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:rsidR="00F97C2C" w:rsidRDefault="00F15DB4" w:rsidP="00F15DB4">
                <w:pPr>
                  <w:spacing w:after="0"/>
                </w:pPr>
                <w:r>
                  <w:t>Change colors in project schedule</w:t>
                </w:r>
              </w:p>
            </w:tc>
          </w:sdtContent>
        </w:sdt>
        <w:sdt>
          <w:sdtPr>
            <w:id w:val="280078086"/>
            <w:placeholder>
              <w:docPart w:val="D5DC17D8C73048DBB1585859C3DFF0C8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F97C2C" w:rsidRDefault="00F15DB4" w:rsidP="00F15DB4">
                <w:pPr>
                  <w:spacing w:after="0"/>
                </w:pPr>
                <w:r>
                  <w:t>Stefan</w:t>
                </w:r>
              </w:p>
            </w:tc>
          </w:sdtContent>
        </w:sdt>
        <w:tc>
          <w:tcPr>
            <w:tcW w:w="2250" w:type="dxa"/>
          </w:tcPr>
          <w:p w:rsidR="00F97C2C" w:rsidRDefault="00F15DB4" w:rsidP="00B75985">
            <w:pPr>
              <w:spacing w:after="0"/>
              <w:ind w:left="0"/>
            </w:pPr>
            <w:r>
              <w:t>Jour Fixe, Mon 27/4</w:t>
            </w:r>
          </w:p>
        </w:tc>
      </w:tr>
    </w:tbl>
    <w:p w:rsidR="00F15DB4" w:rsidRDefault="00F15DB4" w:rsidP="00F15DB4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2078744012"/>
          <w:placeholder>
            <w:docPart w:val="2BB9475A5FB84DC792EED9FDEBF59EA1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1.5</w:t>
          </w:r>
          <w:r>
            <w:rPr>
              <w:rStyle w:val="SubtleEmphasis"/>
            </w:rPr>
            <w:t xml:space="preserve"> </w:t>
          </w:r>
          <w:r>
            <w:rPr>
              <w:rStyle w:val="SubtleEmphasis"/>
            </w:rPr>
            <w:t>hours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1028533650"/>
          <w:placeholder>
            <w:docPart w:val="40212A2C1D5446539CEFED53CD93FC66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  <w:b/>
            </w:rPr>
            <w:t>Tutorials</w:t>
          </w:r>
          <w:r>
            <w:rPr>
              <w:rStyle w:val="SubtleEmphasis"/>
              <w:b/>
            </w:rPr>
            <w:t xml:space="preserve"> 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-1945222192"/>
          <w:placeholder>
            <w:docPart w:val="E9E9368A017041D2B0BF3D23A5E8E45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Roland, Stan</w:t>
          </w:r>
        </w:sdtContent>
      </w:sdt>
    </w:p>
    <w:p w:rsidR="00F15DB4" w:rsidRDefault="00F15DB4" w:rsidP="00F15DB4">
      <w:r w:rsidRPr="005D71C1">
        <w:rPr>
          <w:b/>
        </w:rPr>
        <w:t>Discussion</w:t>
      </w:r>
      <w:r>
        <w:t xml:space="preserve"> </w:t>
      </w:r>
      <w:sdt>
        <w:sdtPr>
          <w:id w:val="-936049866"/>
          <w:placeholder>
            <w:docPart w:val="FA01A6A267704DC9B283E8EDA71E590C"/>
          </w:placeholder>
          <w15:appearance w15:val="hidden"/>
        </w:sdtPr>
        <w:sdtContent>
          <w:r>
            <w:t xml:space="preserve">Roland and Stan present tutorials on principal component analysis and </w:t>
          </w:r>
          <w:proofErr w:type="spellStart"/>
          <w:r>
            <w:t>eigenfaces</w:t>
          </w:r>
          <w:proofErr w:type="spellEnd"/>
          <w:r>
            <w:t>, respectively and answer questions.</w:t>
          </w:r>
        </w:sdtContent>
      </w:sdt>
    </w:p>
    <w:p w:rsidR="00F15DB4" w:rsidRDefault="00F15DB4" w:rsidP="00F15DB4">
      <w:r w:rsidRPr="005D71C1">
        <w:rPr>
          <w:b/>
        </w:rPr>
        <w:t>Conclusion</w:t>
      </w:r>
      <w:r>
        <w:t xml:space="preserve"> </w:t>
      </w:r>
      <w:r>
        <w:t>-/-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F15DB4" w:rsidTr="0050585D">
        <w:trPr>
          <w:tblHeader/>
        </w:trPr>
        <w:tc>
          <w:tcPr>
            <w:tcW w:w="6300" w:type="dxa"/>
          </w:tcPr>
          <w:p w:rsidR="00F15DB4" w:rsidRDefault="00F15DB4" w:rsidP="0050585D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F15DB4" w:rsidRDefault="00F15DB4" w:rsidP="0050585D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F15DB4" w:rsidRDefault="00F15DB4" w:rsidP="0050585D">
            <w:pPr>
              <w:pStyle w:val="Heading2"/>
              <w:spacing w:after="0"/>
            </w:pPr>
            <w:r>
              <w:t>Deadline</w:t>
            </w:r>
          </w:p>
        </w:tc>
      </w:tr>
      <w:tr w:rsidR="00F15DB4" w:rsidTr="004D066F">
        <w:tc>
          <w:tcPr>
            <w:tcW w:w="10800" w:type="dxa"/>
            <w:gridSpan w:val="3"/>
          </w:tcPr>
          <w:p w:rsidR="00F15DB4" w:rsidRDefault="00F15DB4" w:rsidP="0050585D">
            <w:pPr>
              <w:spacing w:after="0"/>
              <w:ind w:left="0"/>
            </w:pPr>
            <w:r>
              <w:t>(none)</w:t>
            </w:r>
          </w:p>
        </w:tc>
      </w:tr>
    </w:tbl>
    <w:p w:rsidR="00F15DB4" w:rsidRDefault="00F15DB4" w:rsidP="00F15DB4">
      <w:pPr>
        <w:pStyle w:val="Subtitle"/>
      </w:pPr>
      <w:r>
        <w:lastRenderedPageBreak/>
        <w:t xml:space="preserve">Time allotted | </w:t>
      </w:r>
      <w:sdt>
        <w:sdtPr>
          <w:rPr>
            <w:rStyle w:val="SubtleEmphasis"/>
          </w:rPr>
          <w:id w:val="2054573187"/>
          <w:placeholder>
            <w:docPart w:val="933DD1D428744EEFBBAF24E4A9D2D424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2 hours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701006497"/>
          <w:placeholder>
            <w:docPart w:val="406A8398F6E14B1DA7CEA40F16E7E9C6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  <w:b/>
            </w:rPr>
            <w:t>Poster Design</w:t>
          </w:r>
          <w:r>
            <w:rPr>
              <w:rStyle w:val="SubtleEmphasis"/>
              <w:b/>
            </w:rPr>
            <w:t xml:space="preserve"> 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-1631845152"/>
          <w:placeholder>
            <w:docPart w:val="D2C18BE6043149D6820999C59078F60F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proofErr w:type="gramStart"/>
          <w:r>
            <w:rPr>
              <w:rStyle w:val="SubtleEmphasis"/>
            </w:rPr>
            <w:t>n/a</w:t>
          </w:r>
          <w:proofErr w:type="gramEnd"/>
        </w:sdtContent>
      </w:sdt>
    </w:p>
    <w:p w:rsidR="00F15DB4" w:rsidRDefault="00F15DB4" w:rsidP="00F15DB4">
      <w:r w:rsidRPr="005D71C1">
        <w:rPr>
          <w:b/>
        </w:rPr>
        <w:t>Discussion</w:t>
      </w:r>
      <w:r>
        <w:t xml:space="preserve"> </w:t>
      </w:r>
      <w:sdt>
        <w:sdtPr>
          <w:id w:val="1397707329"/>
          <w:placeholder>
            <w:docPart w:val="7FCE9FF16922415BA4255ADFB40A705E"/>
          </w:placeholder>
          <w15:appearance w15:val="hidden"/>
        </w:sdtPr>
        <w:sdtContent>
          <w:r>
            <w:t xml:space="preserve">Brainstorming of poster ideas. No </w:t>
          </w:r>
          <w:proofErr w:type="spellStart"/>
          <w:r>
            <w:t>genereal</w:t>
          </w:r>
          <w:proofErr w:type="spellEnd"/>
          <w:r>
            <w:t xml:space="preserve"> agreement is reached, other than that the poster shouldn’t contain </w:t>
          </w:r>
          <w:proofErr w:type="gramStart"/>
          <w:r>
            <w:t>either too much math, nor</w:t>
          </w:r>
          <w:proofErr w:type="gramEnd"/>
          <w:r>
            <w:t xml:space="preserve"> the word “</w:t>
          </w:r>
          <w:proofErr w:type="spellStart"/>
          <w:r>
            <w:t>eigenfaces</w:t>
          </w:r>
          <w:proofErr w:type="spellEnd"/>
          <w:r>
            <w:t xml:space="preserve">”. </w:t>
          </w:r>
        </w:sdtContent>
      </w:sdt>
    </w:p>
    <w:p w:rsidR="00F15DB4" w:rsidRDefault="00F15DB4" w:rsidP="00F15DB4">
      <w:r w:rsidRPr="005D71C1">
        <w:rPr>
          <w:b/>
        </w:rPr>
        <w:t>Conclusion</w:t>
      </w:r>
      <w:r>
        <w:t xml:space="preserve"> </w:t>
      </w:r>
      <w:r>
        <w:t xml:space="preserve">Fin and </w:t>
      </w:r>
      <w:proofErr w:type="spellStart"/>
      <w:r>
        <w:t>Jakob</w:t>
      </w:r>
      <w:proofErr w:type="spellEnd"/>
      <w:r>
        <w:t xml:space="preserve"> will plot several sketches over the weekend, anyone else may feel free to contribute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F15DB4" w:rsidTr="0050585D">
        <w:trPr>
          <w:tblHeader/>
        </w:trPr>
        <w:tc>
          <w:tcPr>
            <w:tcW w:w="6300" w:type="dxa"/>
          </w:tcPr>
          <w:p w:rsidR="00F15DB4" w:rsidRDefault="00F15DB4" w:rsidP="0050585D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F15DB4" w:rsidRDefault="00F15DB4" w:rsidP="0050585D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F15DB4" w:rsidRDefault="00F15DB4" w:rsidP="0050585D">
            <w:pPr>
              <w:pStyle w:val="Heading2"/>
              <w:spacing w:after="0"/>
            </w:pPr>
            <w:r>
              <w:t>Deadline</w:t>
            </w:r>
          </w:p>
        </w:tc>
      </w:tr>
      <w:tr w:rsidR="00F15DB4" w:rsidTr="0050585D">
        <w:sdt>
          <w:sdtPr>
            <w:id w:val="-270244518"/>
            <w:placeholder>
              <w:docPart w:val="8BBC5F3C69B74915A21D5C45EBDBBB4F"/>
            </w:placeholder>
            <w15:appearance w15:val="hidden"/>
          </w:sdtPr>
          <w:sdtContent>
            <w:tc>
              <w:tcPr>
                <w:tcW w:w="6300" w:type="dxa"/>
              </w:tcPr>
              <w:p w:rsidR="00F15DB4" w:rsidRDefault="00F15DB4" w:rsidP="00F15DB4">
                <w:pPr>
                  <w:spacing w:after="0"/>
                </w:pPr>
                <w:r>
                  <w:t>Plot several sketches for possible poster designs for further discussion</w:t>
                </w:r>
              </w:p>
            </w:tc>
          </w:sdtContent>
        </w:sdt>
        <w:sdt>
          <w:sdtPr>
            <w:id w:val="-1917699489"/>
            <w:placeholder>
              <w:docPart w:val="E9885E90BA2540909581C6CF76F74473"/>
            </w:placeholder>
            <w15:appearance w15:val="hidden"/>
          </w:sdtPr>
          <w:sdtContent>
            <w:tc>
              <w:tcPr>
                <w:tcW w:w="2250" w:type="dxa"/>
              </w:tcPr>
              <w:p w:rsidR="00F15DB4" w:rsidRDefault="00F15DB4" w:rsidP="0050585D">
                <w:pPr>
                  <w:spacing w:after="0"/>
                </w:pPr>
                <w:proofErr w:type="spellStart"/>
                <w:r>
                  <w:t>Jakob</w:t>
                </w:r>
                <w:proofErr w:type="spellEnd"/>
                <w:r>
                  <w:t>, Fin</w:t>
                </w:r>
              </w:p>
            </w:tc>
            <w:bookmarkStart w:id="0" w:name="_GoBack" w:displacedByCustomXml="next"/>
            <w:bookmarkEnd w:id="0" w:displacedByCustomXml="next"/>
          </w:sdtContent>
        </w:sdt>
        <w:tc>
          <w:tcPr>
            <w:tcW w:w="2250" w:type="dxa"/>
          </w:tcPr>
          <w:p w:rsidR="00F15DB4" w:rsidRDefault="00F15DB4" w:rsidP="0050585D">
            <w:pPr>
              <w:spacing w:after="0"/>
              <w:ind w:left="0"/>
            </w:pPr>
            <w:r>
              <w:t>Jour Fixe, Mon 27/4</w:t>
            </w:r>
          </w:p>
        </w:tc>
      </w:tr>
    </w:tbl>
    <w:p w:rsidR="00F97C2C" w:rsidRDefault="00F97C2C" w:rsidP="00F15DB4">
      <w:pPr>
        <w:pStyle w:val="Subtitle"/>
      </w:pPr>
    </w:p>
    <w:sectPr w:rsidR="00F97C2C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929" w:rsidRDefault="006A5929">
      <w:r>
        <w:separator/>
      </w:r>
    </w:p>
    <w:p w:rsidR="006A5929" w:rsidRDefault="006A5929"/>
    <w:p w:rsidR="006A5929" w:rsidRDefault="006A5929"/>
  </w:endnote>
  <w:endnote w:type="continuationSeparator" w:id="0">
    <w:p w:rsidR="006A5929" w:rsidRDefault="006A5929">
      <w:r>
        <w:continuationSeparator/>
      </w:r>
    </w:p>
    <w:p w:rsidR="006A5929" w:rsidRDefault="006A5929"/>
    <w:p w:rsidR="006A5929" w:rsidRDefault="006A59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C2C" w:rsidRDefault="006A592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26F1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929" w:rsidRDefault="006A5929">
      <w:r>
        <w:separator/>
      </w:r>
    </w:p>
    <w:p w:rsidR="006A5929" w:rsidRDefault="006A5929"/>
    <w:p w:rsidR="006A5929" w:rsidRDefault="006A5929"/>
  </w:footnote>
  <w:footnote w:type="continuationSeparator" w:id="0">
    <w:p w:rsidR="006A5929" w:rsidRDefault="006A5929">
      <w:r>
        <w:continuationSeparator/>
      </w:r>
    </w:p>
    <w:p w:rsidR="006A5929" w:rsidRDefault="006A5929"/>
    <w:p w:rsidR="006A5929" w:rsidRDefault="006A592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52"/>
    <w:rsid w:val="005D71C1"/>
    <w:rsid w:val="006A5929"/>
    <w:rsid w:val="00822752"/>
    <w:rsid w:val="00826F15"/>
    <w:rsid w:val="00B75985"/>
    <w:rsid w:val="00DD6C6D"/>
    <w:rsid w:val="00F15DB4"/>
    <w:rsid w:val="00F540E0"/>
    <w:rsid w:val="00F72CA5"/>
    <w:rsid w:val="00F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C1B475-7E57-4D90-AF1A-C81C52A1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A2E258138340E5A1F4AABC10DED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5CAF0-C2CE-4FFD-A9D6-A2FB1A18923E}"/>
      </w:docPartPr>
      <w:docPartBody>
        <w:p w:rsidR="00000000" w:rsidRDefault="00241920">
          <w:pPr>
            <w:pStyle w:val="BAA2E258138340E5A1F4AABC10DEDCCA"/>
          </w:pPr>
          <w:r>
            <w:t>[Meeting Title]</w:t>
          </w:r>
        </w:p>
      </w:docPartBody>
    </w:docPart>
    <w:docPart>
      <w:docPartPr>
        <w:name w:val="E99DF58AB16C4BA498B3103FEDB3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BBF32-5443-4001-B9E4-C303BFC6BA9F}"/>
      </w:docPartPr>
      <w:docPartBody>
        <w:p w:rsidR="00000000" w:rsidRDefault="00241920">
          <w:pPr>
            <w:pStyle w:val="E99DF58AB16C4BA498B3103FEDB3B14C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4FF1EE44F8D64383B3DEFEE710E20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6F3C4-ECF4-4E1E-9B29-3B1D69F396E1}"/>
      </w:docPartPr>
      <w:docPartBody>
        <w:p w:rsidR="00000000" w:rsidRDefault="00241920">
          <w:pPr>
            <w:pStyle w:val="4FF1EE44F8D64383B3DEFEE710E20FBE"/>
          </w:pPr>
          <w:r>
            <w:t>[Name]</w:t>
          </w:r>
        </w:p>
      </w:docPartBody>
    </w:docPart>
    <w:docPart>
      <w:docPartPr>
        <w:name w:val="3204675B372848C6ABD354D8257C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AA58C-3734-4ABA-BF5D-ADB6EE9C67D5}"/>
      </w:docPartPr>
      <w:docPartBody>
        <w:p w:rsidR="00000000" w:rsidRDefault="00241920">
          <w:pPr>
            <w:pStyle w:val="3204675B372848C6ABD354D8257C8759"/>
          </w:pPr>
          <w:r>
            <w:t>[Purpose]</w:t>
          </w:r>
        </w:p>
      </w:docPartBody>
    </w:docPart>
    <w:docPart>
      <w:docPartPr>
        <w:name w:val="B27AB6C8DB5B44A080A4443399B33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0C7BA-7B07-495E-8439-0BF3A0145147}"/>
      </w:docPartPr>
      <w:docPartBody>
        <w:p w:rsidR="00000000" w:rsidRDefault="00241920">
          <w:pPr>
            <w:pStyle w:val="B27AB6C8DB5B44A080A4443399B3374C"/>
          </w:pPr>
          <w:r>
            <w:t>[Attendees]</w:t>
          </w:r>
        </w:p>
      </w:docPartBody>
    </w:docPart>
    <w:docPart>
      <w:docPartPr>
        <w:name w:val="2E9D8C64A4B54BE69F1356F389959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99EC-FD51-4C24-B9C0-C64D9FAF08D7}"/>
      </w:docPartPr>
      <w:docPartBody>
        <w:p w:rsidR="00000000" w:rsidRDefault="00241920">
          <w:pPr>
            <w:pStyle w:val="2E9D8C64A4B54BE69F1356F389959478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28203EF9FDE24FC28F0F78162E944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852F-2FCF-4127-8A72-85705CCF6E61}"/>
      </w:docPartPr>
      <w:docPartBody>
        <w:p w:rsidR="00000000" w:rsidRDefault="00241920">
          <w:pPr>
            <w:pStyle w:val="28203EF9FDE24FC28F0F78162E9447C7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F8A90CA7502047C8BE8F7E584B68C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5A96-A308-4FE4-BAF3-C7F30A0A4179}"/>
      </w:docPartPr>
      <w:docPartBody>
        <w:p w:rsidR="00000000" w:rsidRDefault="00241920">
          <w:pPr>
            <w:pStyle w:val="F8A90CA7502047C8BE8F7E584B68C10D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7E71FBA382934E99B0AB633297EF4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FDB0A-1892-4F0A-A069-6FCE5A6FC6FF}"/>
      </w:docPartPr>
      <w:docPartBody>
        <w:p w:rsidR="00000000" w:rsidRDefault="00241920">
          <w:pPr>
            <w:pStyle w:val="7E71FBA382934E99B0AB633297EF4BDB"/>
          </w:pPr>
          <w:r>
            <w:t>[Conversation]</w:t>
          </w:r>
        </w:p>
      </w:docPartBody>
    </w:docPart>
    <w:docPart>
      <w:docPartPr>
        <w:name w:val="3CD4EA20D38646718A54089A4A72D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3F08-59F6-428E-85D2-88841EA933D7}"/>
      </w:docPartPr>
      <w:docPartBody>
        <w:p w:rsidR="00000000" w:rsidRDefault="00241920">
          <w:pPr>
            <w:pStyle w:val="3CD4EA20D38646718A54089A4A72D0F8"/>
          </w:pPr>
          <w:r>
            <w:t>[Closing]</w:t>
          </w:r>
        </w:p>
      </w:docPartBody>
    </w:docPart>
    <w:docPart>
      <w:docPartPr>
        <w:name w:val="94B0B3B85C084BEBB3E042972A605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D007-F170-4FB5-A155-750552273DC9}"/>
      </w:docPartPr>
      <w:docPartBody>
        <w:p w:rsidR="00000000" w:rsidRDefault="00241920">
          <w:pPr>
            <w:pStyle w:val="94B0B3B85C084BEBB3E042972A6058F9"/>
          </w:pPr>
          <w:r>
            <w:t>[Topic]</w:t>
          </w:r>
        </w:p>
      </w:docPartBody>
    </w:docPart>
    <w:docPart>
      <w:docPartPr>
        <w:name w:val="D5DC17D8C73048DBB1585859C3DFF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B604-2043-48C5-8294-381083374AD7}"/>
      </w:docPartPr>
      <w:docPartBody>
        <w:p w:rsidR="00000000" w:rsidRDefault="00241920">
          <w:pPr>
            <w:pStyle w:val="D5DC17D8C73048DBB1585859C3DFF0C8"/>
          </w:pPr>
          <w:r>
            <w:t>[Presenter]</w:t>
          </w:r>
        </w:p>
      </w:docPartBody>
    </w:docPart>
    <w:docPart>
      <w:docPartPr>
        <w:name w:val="2BB9475A5FB84DC792EED9FDEBF59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9E54-5D69-4427-9B2A-0578996C5DF4}"/>
      </w:docPartPr>
      <w:docPartBody>
        <w:p w:rsidR="00000000" w:rsidRDefault="00B422DA" w:rsidP="00B422DA">
          <w:pPr>
            <w:pStyle w:val="2BB9475A5FB84DC792EED9FDEBF59EA1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0212A2C1D5446539CEFED53CD93F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C788F-7AF1-4F86-9161-7567806DD800}"/>
      </w:docPartPr>
      <w:docPartBody>
        <w:p w:rsidR="00000000" w:rsidRDefault="00B422DA" w:rsidP="00B422DA">
          <w:pPr>
            <w:pStyle w:val="40212A2C1D5446539CEFED53CD93FC66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E9E9368A017041D2B0BF3D23A5E8E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54C28-21EA-4403-9AA6-D687546C0E1D}"/>
      </w:docPartPr>
      <w:docPartBody>
        <w:p w:rsidR="00000000" w:rsidRDefault="00B422DA" w:rsidP="00B422DA">
          <w:pPr>
            <w:pStyle w:val="E9E9368A017041D2B0BF3D23A5E8E45A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FA01A6A267704DC9B283E8EDA71E5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9E8D6-3283-4F31-9EB6-C539D849BAF3}"/>
      </w:docPartPr>
      <w:docPartBody>
        <w:p w:rsidR="00000000" w:rsidRDefault="00B422DA" w:rsidP="00B422DA">
          <w:pPr>
            <w:pStyle w:val="FA01A6A267704DC9B283E8EDA71E590C"/>
          </w:pPr>
          <w:r>
            <w:t>[Conversation]</w:t>
          </w:r>
        </w:p>
      </w:docPartBody>
    </w:docPart>
    <w:docPart>
      <w:docPartPr>
        <w:name w:val="933DD1D428744EEFBBAF24E4A9D2D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1AA1F-AD3E-4692-96A5-B4A504FED491}"/>
      </w:docPartPr>
      <w:docPartBody>
        <w:p w:rsidR="00000000" w:rsidRDefault="00B422DA" w:rsidP="00B422DA">
          <w:pPr>
            <w:pStyle w:val="933DD1D428744EEFBBAF24E4A9D2D424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06A8398F6E14B1DA7CEA40F16E7E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1034F-08EB-49B0-8692-618AEC76D96A}"/>
      </w:docPartPr>
      <w:docPartBody>
        <w:p w:rsidR="00000000" w:rsidRDefault="00B422DA" w:rsidP="00B422DA">
          <w:pPr>
            <w:pStyle w:val="406A8398F6E14B1DA7CEA40F16E7E9C6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D2C18BE6043149D6820999C59078F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8E6AC-BBAC-4F90-A446-6D9518155666}"/>
      </w:docPartPr>
      <w:docPartBody>
        <w:p w:rsidR="00000000" w:rsidRDefault="00B422DA" w:rsidP="00B422DA">
          <w:pPr>
            <w:pStyle w:val="D2C18BE6043149D6820999C59078F60F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7FCE9FF16922415BA4255ADFB40A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59918-C290-4CCC-B2AD-6D11D1CC9BE2}"/>
      </w:docPartPr>
      <w:docPartBody>
        <w:p w:rsidR="00000000" w:rsidRDefault="00B422DA" w:rsidP="00B422DA">
          <w:pPr>
            <w:pStyle w:val="7FCE9FF16922415BA4255ADFB40A705E"/>
          </w:pPr>
          <w:r>
            <w:t>[Conversation]</w:t>
          </w:r>
        </w:p>
      </w:docPartBody>
    </w:docPart>
    <w:docPart>
      <w:docPartPr>
        <w:name w:val="8BBC5F3C69B74915A21D5C45EBDBB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FE5CA-6D7D-413E-A1F9-80B8D5A1AEA4}"/>
      </w:docPartPr>
      <w:docPartBody>
        <w:p w:rsidR="00000000" w:rsidRDefault="00B422DA" w:rsidP="00B422DA">
          <w:pPr>
            <w:pStyle w:val="8BBC5F3C69B74915A21D5C45EBDBBB4F"/>
          </w:pPr>
          <w:r>
            <w:t>[Topic]</w:t>
          </w:r>
        </w:p>
      </w:docPartBody>
    </w:docPart>
    <w:docPart>
      <w:docPartPr>
        <w:name w:val="E9885E90BA2540909581C6CF76F74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4B1D0-2F4D-4A5B-8C23-D3405CA23D94}"/>
      </w:docPartPr>
      <w:docPartBody>
        <w:p w:rsidR="00000000" w:rsidRDefault="00B422DA" w:rsidP="00B422DA">
          <w:pPr>
            <w:pStyle w:val="E9885E90BA2540909581C6CF76F74473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DA"/>
    <w:rsid w:val="00241920"/>
    <w:rsid w:val="00B4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A2E258138340E5A1F4AABC10DEDCCA">
    <w:name w:val="BAA2E258138340E5A1F4AABC10DEDCCA"/>
  </w:style>
  <w:style w:type="character" w:styleId="SubtleEmphasis">
    <w:name w:val="Subtle Emphasis"/>
    <w:basedOn w:val="DefaultParagraphFont"/>
    <w:unhideWhenUsed/>
    <w:qFormat/>
    <w:rsid w:val="00B422DA"/>
    <w:rPr>
      <w:i/>
      <w:iCs/>
      <w:color w:val="auto"/>
    </w:rPr>
  </w:style>
  <w:style w:type="paragraph" w:customStyle="1" w:styleId="416D7680DBCD43939878F6888467E5D9">
    <w:name w:val="416D7680DBCD43939878F6888467E5D9"/>
  </w:style>
  <w:style w:type="paragraph" w:customStyle="1" w:styleId="E99DF58AB16C4BA498B3103FEDB3B14C">
    <w:name w:val="E99DF58AB16C4BA498B3103FEDB3B14C"/>
  </w:style>
  <w:style w:type="paragraph" w:customStyle="1" w:styleId="4FF1EE44F8D64383B3DEFEE710E20FBE">
    <w:name w:val="4FF1EE44F8D64383B3DEFEE710E20FBE"/>
  </w:style>
  <w:style w:type="paragraph" w:customStyle="1" w:styleId="3204675B372848C6ABD354D8257C8759">
    <w:name w:val="3204675B372848C6ABD354D8257C8759"/>
  </w:style>
  <w:style w:type="paragraph" w:customStyle="1" w:styleId="B27AB6C8DB5B44A080A4443399B3374C">
    <w:name w:val="B27AB6C8DB5B44A080A4443399B3374C"/>
  </w:style>
  <w:style w:type="paragraph" w:customStyle="1" w:styleId="2E9D8C64A4B54BE69F1356F389959478">
    <w:name w:val="2E9D8C64A4B54BE69F1356F389959478"/>
  </w:style>
  <w:style w:type="paragraph" w:customStyle="1" w:styleId="28203EF9FDE24FC28F0F78162E9447C7">
    <w:name w:val="28203EF9FDE24FC28F0F78162E9447C7"/>
  </w:style>
  <w:style w:type="paragraph" w:customStyle="1" w:styleId="F8A90CA7502047C8BE8F7E584B68C10D">
    <w:name w:val="F8A90CA7502047C8BE8F7E584B68C10D"/>
  </w:style>
  <w:style w:type="paragraph" w:customStyle="1" w:styleId="7E71FBA382934E99B0AB633297EF4BDB">
    <w:name w:val="7E71FBA382934E99B0AB633297EF4BDB"/>
  </w:style>
  <w:style w:type="paragraph" w:customStyle="1" w:styleId="3CD4EA20D38646718A54089A4A72D0F8">
    <w:name w:val="3CD4EA20D38646718A54089A4A72D0F8"/>
  </w:style>
  <w:style w:type="paragraph" w:customStyle="1" w:styleId="94B0B3B85C084BEBB3E042972A6058F9">
    <w:name w:val="94B0B3B85C084BEBB3E042972A6058F9"/>
  </w:style>
  <w:style w:type="paragraph" w:customStyle="1" w:styleId="D5DC17D8C73048DBB1585859C3DFF0C8">
    <w:name w:val="D5DC17D8C73048DBB1585859C3DFF0C8"/>
  </w:style>
  <w:style w:type="paragraph" w:customStyle="1" w:styleId="E4E0FBF968C04A72920E8AC86ABFA404">
    <w:name w:val="E4E0FBF968C04A72920E8AC86ABFA404"/>
  </w:style>
  <w:style w:type="paragraph" w:customStyle="1" w:styleId="68647A311E484786B13810018DA0C876">
    <w:name w:val="68647A311E484786B13810018DA0C876"/>
  </w:style>
  <w:style w:type="paragraph" w:customStyle="1" w:styleId="B95929B2078D4E1585C512E25617D180">
    <w:name w:val="B95929B2078D4E1585C512E25617D180"/>
  </w:style>
  <w:style w:type="paragraph" w:customStyle="1" w:styleId="4AE7BC2150834E35B2445BD211C37553">
    <w:name w:val="4AE7BC2150834E35B2445BD211C37553"/>
    <w:rsid w:val="00B422DA"/>
  </w:style>
  <w:style w:type="paragraph" w:customStyle="1" w:styleId="BB740E30FBA24E43BEA271546DCD5405">
    <w:name w:val="BB740E30FBA24E43BEA271546DCD5405"/>
    <w:rsid w:val="00B422DA"/>
  </w:style>
  <w:style w:type="paragraph" w:customStyle="1" w:styleId="0E04EF1B19B748E3BBB8023D78393001">
    <w:name w:val="0E04EF1B19B748E3BBB8023D78393001"/>
    <w:rsid w:val="00B422DA"/>
  </w:style>
  <w:style w:type="paragraph" w:customStyle="1" w:styleId="2BB9475A5FB84DC792EED9FDEBF59EA1">
    <w:name w:val="2BB9475A5FB84DC792EED9FDEBF59EA1"/>
    <w:rsid w:val="00B422DA"/>
  </w:style>
  <w:style w:type="paragraph" w:customStyle="1" w:styleId="40212A2C1D5446539CEFED53CD93FC66">
    <w:name w:val="40212A2C1D5446539CEFED53CD93FC66"/>
    <w:rsid w:val="00B422DA"/>
  </w:style>
  <w:style w:type="paragraph" w:customStyle="1" w:styleId="E9E9368A017041D2B0BF3D23A5E8E45A">
    <w:name w:val="E9E9368A017041D2B0BF3D23A5E8E45A"/>
    <w:rsid w:val="00B422DA"/>
  </w:style>
  <w:style w:type="paragraph" w:customStyle="1" w:styleId="FA01A6A267704DC9B283E8EDA71E590C">
    <w:name w:val="FA01A6A267704DC9B283E8EDA71E590C"/>
    <w:rsid w:val="00B422DA"/>
  </w:style>
  <w:style w:type="paragraph" w:customStyle="1" w:styleId="0C110AB516E04376B1F859CB0CFA6D7C">
    <w:name w:val="0C110AB516E04376B1F859CB0CFA6D7C"/>
    <w:rsid w:val="00B422DA"/>
  </w:style>
  <w:style w:type="paragraph" w:customStyle="1" w:styleId="1307F63437F348F4AE97BD0EAE21A043">
    <w:name w:val="1307F63437F348F4AE97BD0EAE21A043"/>
    <w:rsid w:val="00B422DA"/>
  </w:style>
  <w:style w:type="paragraph" w:customStyle="1" w:styleId="F8BE036CB2FD40CCA555F20B00207728">
    <w:name w:val="F8BE036CB2FD40CCA555F20B00207728"/>
    <w:rsid w:val="00B422DA"/>
  </w:style>
  <w:style w:type="paragraph" w:customStyle="1" w:styleId="A8B389EFF9C4432DAFF1EC4695120DC9">
    <w:name w:val="A8B389EFF9C4432DAFF1EC4695120DC9"/>
    <w:rsid w:val="00B422DA"/>
  </w:style>
  <w:style w:type="paragraph" w:customStyle="1" w:styleId="933DD1D428744EEFBBAF24E4A9D2D424">
    <w:name w:val="933DD1D428744EEFBBAF24E4A9D2D424"/>
    <w:rsid w:val="00B422DA"/>
  </w:style>
  <w:style w:type="paragraph" w:customStyle="1" w:styleId="406A8398F6E14B1DA7CEA40F16E7E9C6">
    <w:name w:val="406A8398F6E14B1DA7CEA40F16E7E9C6"/>
    <w:rsid w:val="00B422DA"/>
  </w:style>
  <w:style w:type="paragraph" w:customStyle="1" w:styleId="D2C18BE6043149D6820999C59078F60F">
    <w:name w:val="D2C18BE6043149D6820999C59078F60F"/>
    <w:rsid w:val="00B422DA"/>
  </w:style>
  <w:style w:type="paragraph" w:customStyle="1" w:styleId="7FCE9FF16922415BA4255ADFB40A705E">
    <w:name w:val="7FCE9FF16922415BA4255ADFB40A705E"/>
    <w:rsid w:val="00B422DA"/>
  </w:style>
  <w:style w:type="paragraph" w:customStyle="1" w:styleId="8BBC5F3C69B74915A21D5C45EBDBBB4F">
    <w:name w:val="8BBC5F3C69B74915A21D5C45EBDBBB4F"/>
    <w:rsid w:val="00B422DA"/>
  </w:style>
  <w:style w:type="paragraph" w:customStyle="1" w:styleId="E9885E90BA2540909581C6CF76F74473">
    <w:name w:val="E9885E90BA2540909581C6CF76F74473"/>
    <w:rsid w:val="00B42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2BC077-8F88-40BE-9309-C191E237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61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</dc:creator>
  <cp:keywords/>
  <cp:lastModifiedBy>ga69fet</cp:lastModifiedBy>
  <cp:revision>3</cp:revision>
  <cp:lastPrinted>2015-04-23T08:11:00Z</cp:lastPrinted>
  <dcterms:created xsi:type="dcterms:W3CDTF">2015-04-23T07:09:00Z</dcterms:created>
  <dcterms:modified xsi:type="dcterms:W3CDTF">2015-04-23T08:11:00Z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